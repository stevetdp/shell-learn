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E31B" w14:textId="77777777" w:rsidR="00A53D0B" w:rsidRDefault="00822F20">
      <w:pPr>
        <w:pStyle w:val="Heading1"/>
        <w:rPr>
          <w:lang w:eastAsia="zh-CN"/>
        </w:rPr>
      </w:pPr>
      <w:r>
        <w:rPr>
          <w:rFonts w:hint="eastAsia"/>
          <w:lang w:eastAsia="zh-CN"/>
        </w:rPr>
        <w:t>但丁</w:t>
      </w:r>
      <w:r>
        <w:rPr>
          <w:lang w:eastAsia="zh-CN"/>
        </w:rPr>
        <w:t>.</w:t>
      </w:r>
      <w:r>
        <w:rPr>
          <w:rFonts w:hint="eastAsia"/>
          <w:lang w:eastAsia="zh-CN"/>
        </w:rPr>
        <w:t>神曲——地域</w:t>
      </w:r>
    </w:p>
    <w:p w14:paraId="752E6676" w14:textId="77777777" w:rsidR="00A53D0B" w:rsidRDefault="00822F20">
      <w:pPr>
        <w:pStyle w:val="Heading2"/>
        <w:rPr>
          <w:lang w:eastAsia="zh-CN"/>
        </w:rPr>
      </w:pPr>
      <w:r>
        <w:rPr>
          <w:rFonts w:hint="eastAsia"/>
          <w:lang w:eastAsia="zh-CN"/>
        </w:rPr>
        <w:t>高贵的诗魂答道：“</w:t>
      </w:r>
      <w:r w:rsidRPr="00590173">
        <w:rPr>
          <w:rFonts w:hint="eastAsia"/>
          <w:color w:val="FF0000"/>
          <w:lang w:eastAsia="zh-CN"/>
        </w:rPr>
        <w:t>假使我十分明白你的说话，就是你的心里生了恐惧，他使人们在正大的事业前面望而却步，好比胆怯的野兽，听见风声就吓得逃走一样</w:t>
      </w:r>
      <w:r>
        <w:rPr>
          <w:rFonts w:hint="eastAsia"/>
          <w:lang w:eastAsia="zh-CN"/>
        </w:rPr>
        <w:t>。我要赶开你心里的恐惧，我要告诉你我为什么来到这里</w:t>
      </w:r>
      <w:r w:rsidR="00590173">
        <w:rPr>
          <w:rFonts w:hint="eastAsia"/>
          <w:lang w:eastAsia="zh-CN"/>
        </w:rPr>
        <w:t>、我听了什么人的嘱咐才来搭救你。</w:t>
      </w:r>
      <w:r>
        <w:rPr>
          <w:rFonts w:hint="eastAsia"/>
          <w:lang w:eastAsia="zh-CN"/>
        </w:rPr>
        <w:t>”</w:t>
      </w:r>
    </w:p>
    <w:p w14:paraId="519CA1BB" w14:textId="77777777" w:rsidR="00083E4D" w:rsidRDefault="00083E4D" w:rsidP="00083E4D">
      <w:pPr>
        <w:rPr>
          <w:lang w:eastAsia="zh-CN"/>
        </w:rPr>
      </w:pPr>
    </w:p>
    <w:p w14:paraId="4CEF4096" w14:textId="3EB8A676" w:rsidR="00616277" w:rsidRDefault="00616277" w:rsidP="00083E4D">
      <w:pPr>
        <w:rPr>
          <w:lang w:eastAsia="zh-CN"/>
        </w:rPr>
      </w:pPr>
      <w:r>
        <w:rPr>
          <w:rFonts w:hint="eastAsia"/>
          <w:lang w:eastAsia="zh-CN"/>
        </w:rPr>
        <w:t>第五篇．色欲场中的灵魂</w:t>
      </w:r>
    </w:p>
    <w:p w14:paraId="00F5640B" w14:textId="326EE53E" w:rsidR="00083E4D" w:rsidRDefault="00083E4D" w:rsidP="00083E4D">
      <w:pPr>
        <w:rPr>
          <w:lang w:eastAsia="zh-CN"/>
        </w:rPr>
      </w:pPr>
      <w:r>
        <w:rPr>
          <w:rFonts w:hint="eastAsia"/>
          <w:lang w:eastAsia="zh-CN"/>
        </w:rPr>
        <w:t>我知道这种刑罚是加于荒淫之人的，他们都是</w:t>
      </w:r>
      <w:r w:rsidRPr="00150FEE">
        <w:rPr>
          <w:rFonts w:hint="eastAsia"/>
          <w:color w:val="FF0000"/>
          <w:lang w:eastAsia="zh-CN"/>
        </w:rPr>
        <w:t>屈服于肉欲</w:t>
      </w:r>
      <w:r>
        <w:rPr>
          <w:rFonts w:hint="eastAsia"/>
          <w:lang w:eastAsia="zh-CN"/>
        </w:rPr>
        <w:t>而忘记了理性的。好比冬日天空里被寒风所吹的乌鸦一样，那些罪恶的灵魂东飘一阵，西浮一阵，上上下下，不要说没有静止的可能，连想减慢速度的希望也没有。</w:t>
      </w:r>
      <w:r w:rsidR="006E4F95">
        <w:rPr>
          <w:rFonts w:hint="eastAsia"/>
          <w:lang w:eastAsia="zh-CN"/>
        </w:rPr>
        <w:t>他们又像一阵远离故乡的秋雁，声声哀鸣，刺人心骨。</w:t>
      </w:r>
    </w:p>
    <w:p w14:paraId="07B47A8F" w14:textId="724FCE0B" w:rsidR="00AD317F" w:rsidRDefault="00AD317F" w:rsidP="00083E4D">
      <w:pPr>
        <w:rPr>
          <w:lang w:eastAsia="zh-CN"/>
        </w:rPr>
      </w:pPr>
      <w:r>
        <w:rPr>
          <w:lang w:eastAsia="zh-CN"/>
        </w:rPr>
        <w:t>…</w:t>
      </w:r>
    </w:p>
    <w:p w14:paraId="7AA06F3C" w14:textId="47B4AA79" w:rsidR="00AD317F" w:rsidRDefault="008B51E9" w:rsidP="00083E4D">
      <w:pPr>
        <w:rPr>
          <w:lang w:eastAsia="zh-CN"/>
        </w:rPr>
      </w:pPr>
      <w:r>
        <w:rPr>
          <w:rFonts w:hint="eastAsia"/>
          <w:lang w:eastAsia="zh-CN"/>
        </w:rPr>
        <w:t>“</w:t>
      </w:r>
      <w:r w:rsidR="00AD317F">
        <w:rPr>
          <w:rFonts w:hint="eastAsia"/>
          <w:lang w:eastAsia="zh-CN"/>
        </w:rPr>
        <w:t>我的生长地在大海之滨，那里波河会合群流而注入。爱，很快地煽动了一颗软弱的心，</w:t>
      </w:r>
      <w:r w:rsidR="00AD317F" w:rsidRPr="00150FEE">
        <w:rPr>
          <w:rFonts w:hint="eastAsia"/>
          <w:color w:val="FF0000"/>
          <w:lang w:eastAsia="zh-CN"/>
        </w:rPr>
        <w:t>使他迷恋于一个漂亮的肉体</w:t>
      </w:r>
      <w:r w:rsidR="00AD317F">
        <w:rPr>
          <w:rFonts w:hint="eastAsia"/>
          <w:lang w:eastAsia="zh-CN"/>
        </w:rPr>
        <w:t>，因而使我失去了他，这是言之伤心呀！爱，决不轻易放过了被爱的，使我很热烈地欢喜了他；</w:t>
      </w:r>
      <w:r w:rsidR="00AD317F">
        <w:rPr>
          <w:rFonts w:hint="eastAsia"/>
          <w:lang w:eastAsia="zh-CN"/>
        </w:rPr>
        <w:t xml:space="preserve"> </w:t>
      </w:r>
      <w:r w:rsidR="00AD317F">
        <w:rPr>
          <w:rFonts w:hint="eastAsia"/>
          <w:lang w:eastAsia="zh-CN"/>
        </w:rPr>
        <w:t>你看，就是现在他也不离开我呀！</w:t>
      </w:r>
      <w:r>
        <w:rPr>
          <w:rFonts w:hint="eastAsia"/>
          <w:lang w:eastAsia="zh-CN"/>
        </w:rPr>
        <w:t>爱使我们同时同地到一个死；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该隐环里（地狱第九层）等着那取我们生命的凶手呢。”</w:t>
      </w:r>
    </w:p>
    <w:p w14:paraId="31453951" w14:textId="79C2A147" w:rsidR="008B51E9" w:rsidRDefault="008B51E9" w:rsidP="00083E4D">
      <w:pPr>
        <w:rPr>
          <w:lang w:eastAsia="zh-CN"/>
        </w:rPr>
      </w:pPr>
      <w:r>
        <w:rPr>
          <w:rFonts w:hint="eastAsia"/>
          <w:lang w:eastAsia="zh-CN"/>
        </w:rPr>
        <w:t>“在不幸之日，回忆欢乐之时，是一个不能再大的痛苦；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…..</w:t>
      </w:r>
      <w:r>
        <w:rPr>
          <w:rFonts w:hint="eastAsia"/>
          <w:lang w:eastAsia="zh-CN"/>
        </w:rPr>
        <w:t>”</w:t>
      </w:r>
    </w:p>
    <w:p w14:paraId="0FD4932E" w14:textId="77777777" w:rsidR="005C0B3B" w:rsidRDefault="005C0B3B" w:rsidP="00083E4D">
      <w:pPr>
        <w:rPr>
          <w:lang w:eastAsia="zh-CN"/>
        </w:rPr>
      </w:pPr>
    </w:p>
    <w:p w14:paraId="691EF6CB" w14:textId="6DEC2EA7" w:rsidR="005C0B3B" w:rsidRDefault="00BB7C40" w:rsidP="00083E4D">
      <w:pPr>
        <w:rPr>
          <w:lang w:eastAsia="zh-CN"/>
        </w:rPr>
      </w:pPr>
      <w:r>
        <w:rPr>
          <w:rFonts w:hint="eastAsia"/>
          <w:lang w:eastAsia="zh-CN"/>
        </w:rPr>
        <w:t>第六篇．恰科的预言</w:t>
      </w:r>
    </w:p>
    <w:p w14:paraId="18C69CE1" w14:textId="0AF986FD" w:rsidR="00BB7C40" w:rsidRDefault="00BB7C40" w:rsidP="00083E4D">
      <w:pPr>
        <w:rPr>
          <w:lang w:eastAsia="zh-CN"/>
        </w:rPr>
      </w:pPr>
      <w:r>
        <w:rPr>
          <w:rFonts w:hint="eastAsia"/>
          <w:lang w:eastAsia="zh-CN"/>
        </w:rPr>
        <w:t>长久的争论以后，他们将要流血，森林派要把别的一派赶出去。三年以内，这一派又要打倒，别的一派依仗了一个的力量抬起头来。他们长久地趾高气扬，把他们的敌人压在脚底下，虽然敌人已经含羞忍辱，哭哭啼啼，他们也不生怜惜。有两个是正人君子，但是别人都不听他们。</w:t>
      </w:r>
      <w:r w:rsidRPr="00BB7C40">
        <w:rPr>
          <w:rFonts w:hint="eastAsia"/>
          <w:color w:val="FF0000"/>
          <w:lang w:eastAsia="zh-CN"/>
        </w:rPr>
        <w:t>骄傲、嫉妒、贪婪是三个火星，他们使人心爆炸</w:t>
      </w:r>
      <w:r>
        <w:rPr>
          <w:rFonts w:hint="eastAsia"/>
          <w:lang w:eastAsia="zh-CN"/>
        </w:rPr>
        <w:t>。</w:t>
      </w:r>
    </w:p>
    <w:p w14:paraId="21BC5701" w14:textId="6DB53553" w:rsidR="00BB7C40" w:rsidRDefault="00BB7C40" w:rsidP="00083E4D">
      <w:pPr>
        <w:rPr>
          <w:lang w:eastAsia="zh-CN"/>
        </w:rPr>
      </w:pPr>
      <w:r>
        <w:rPr>
          <w:rFonts w:hint="eastAsia"/>
          <w:lang w:eastAsia="zh-CN"/>
        </w:rPr>
        <w:lastRenderedPageBreak/>
        <w:t>（派性斗争，见季老的牛棚杂记）</w:t>
      </w:r>
    </w:p>
    <w:p w14:paraId="3D2A3CF3" w14:textId="77341199" w:rsidR="00E9300A" w:rsidRDefault="00E9300A" w:rsidP="00083E4D">
      <w:pPr>
        <w:rPr>
          <w:lang w:eastAsia="zh-CN"/>
        </w:rPr>
      </w:pPr>
      <w:r>
        <w:rPr>
          <w:rFonts w:hint="eastAsia"/>
          <w:lang w:eastAsia="zh-CN"/>
        </w:rPr>
        <w:t>“老师，请问你在最大的判决以后，这些灵魂要增加痛苦呢，减轻呢，还是仍旧如此？”他答道：“请你回想到你的书本吧（亚里士多德的哲学）</w:t>
      </w:r>
      <w:r w:rsidR="00C679F9">
        <w:rPr>
          <w:rFonts w:hint="eastAsia"/>
          <w:lang w:eastAsia="zh-CN"/>
        </w:rPr>
        <w:t>，那书本上面说：</w:t>
      </w:r>
      <w:r w:rsidR="00C679F9" w:rsidRPr="00897E7B">
        <w:rPr>
          <w:rFonts w:hint="eastAsia"/>
          <w:color w:val="FF0000"/>
          <w:lang w:eastAsia="zh-CN"/>
        </w:rPr>
        <w:t>一样东西愈加完美，愈加感觉着愉快和痛苦</w:t>
      </w:r>
      <w:r w:rsidR="00C679F9">
        <w:rPr>
          <w:rFonts w:hint="eastAsia"/>
          <w:lang w:eastAsia="zh-CN"/>
        </w:rPr>
        <w:t>。虽然这些被诅咒的人从不会达到真正的完美，但是他们在判决以后要比在判决以前较近于完美了。</w:t>
      </w:r>
      <w:r>
        <w:rPr>
          <w:rFonts w:hint="eastAsia"/>
          <w:lang w:eastAsia="zh-CN"/>
        </w:rPr>
        <w:t>”</w:t>
      </w:r>
    </w:p>
    <w:p w14:paraId="231C7FCF" w14:textId="77777777" w:rsidR="00A03B9D" w:rsidRDefault="00A03B9D" w:rsidP="00083E4D">
      <w:pPr>
        <w:rPr>
          <w:lang w:eastAsia="zh-CN"/>
        </w:rPr>
      </w:pPr>
    </w:p>
    <w:p w14:paraId="175FE245" w14:textId="1C685A64" w:rsidR="00A03B9D" w:rsidRDefault="00A03B9D" w:rsidP="00083E4D">
      <w:pPr>
        <w:rPr>
          <w:lang w:eastAsia="zh-CN"/>
        </w:rPr>
      </w:pPr>
      <w:r>
        <w:rPr>
          <w:rFonts w:hint="eastAsia"/>
          <w:lang w:eastAsia="zh-CN"/>
        </w:rPr>
        <w:t>第七篇．命运的弄人，贪吝与愤恕</w:t>
      </w:r>
    </w:p>
    <w:p w14:paraId="6A6075CF" w14:textId="34FF4C8D" w:rsidR="00A03B9D" w:rsidRDefault="00A03B9D" w:rsidP="00083E4D">
      <w:pPr>
        <w:rPr>
          <w:lang w:eastAsia="zh-CN"/>
        </w:rPr>
      </w:pPr>
      <w:r>
        <w:rPr>
          <w:rFonts w:hint="eastAsia"/>
          <w:lang w:eastAsia="zh-CN"/>
        </w:rPr>
        <w:t>“</w:t>
      </w:r>
      <w:r>
        <w:rPr>
          <w:lang w:eastAsia="zh-CN"/>
        </w:rPr>
        <w:t>…</w:t>
      </w:r>
      <w:r>
        <w:rPr>
          <w:rFonts w:hint="eastAsia"/>
          <w:lang w:eastAsia="zh-CN"/>
        </w:rPr>
        <w:t>，浪费和吝啬，使他们失去了光明的世界，走入永远的冲突；我不愿意再多说他们了。不过，我的孩子，你从这里大概可以知道，</w:t>
      </w:r>
      <w:r w:rsidRPr="0055010D">
        <w:rPr>
          <w:rFonts w:hint="eastAsia"/>
          <w:color w:val="FF0000"/>
          <w:lang w:eastAsia="zh-CN"/>
        </w:rPr>
        <w:t>命运给人类财富是多么的愚弄他们，而人类的追逐他又是多么的剧烈！月亮下面的金钱，从没有使劳碌的人类有片刻的安静。</w:t>
      </w:r>
      <w:r>
        <w:rPr>
          <w:rFonts w:hint="eastAsia"/>
          <w:lang w:eastAsia="zh-CN"/>
        </w:rPr>
        <w:t>”</w:t>
      </w:r>
    </w:p>
    <w:p w14:paraId="40C19688" w14:textId="4B8E7DA1" w:rsidR="00BB7C40" w:rsidRDefault="0055010D" w:rsidP="00083E4D">
      <w:pPr>
        <w:rPr>
          <w:lang w:eastAsia="zh-CN"/>
        </w:rPr>
      </w:pPr>
      <w:r>
        <w:rPr>
          <w:rFonts w:hint="eastAsia"/>
          <w:lang w:eastAsia="zh-CN"/>
        </w:rPr>
        <w:t>我又说：“请老师告诉我，你所说的</w:t>
      </w:r>
      <w:r w:rsidRPr="0012505C">
        <w:rPr>
          <w:rFonts w:hint="eastAsia"/>
          <w:color w:val="FF0000"/>
          <w:lang w:eastAsia="zh-CN"/>
        </w:rPr>
        <w:t>命运究竟是什么</w:t>
      </w:r>
      <w:r>
        <w:rPr>
          <w:rFonts w:hint="eastAsia"/>
          <w:lang w:eastAsia="zh-CN"/>
        </w:rPr>
        <w:t>？他为什么要把地球上的财富都牢牢地握在手里呢？”他答道：“唉，地球上的造物多么愚蠢呀！我愿意对你说个明白。无上智慧者创造了天体和他们的引导人，使他们更迭照耀地面，平分光彩；同样，</w:t>
      </w:r>
      <w:r w:rsidRPr="0012505C">
        <w:rPr>
          <w:rFonts w:hint="eastAsia"/>
          <w:color w:val="FF0000"/>
          <w:lang w:eastAsia="zh-CN"/>
        </w:rPr>
        <w:t>他创造了管理地面繁荣的神，使金钱川流不息</w:t>
      </w:r>
      <w:r>
        <w:rPr>
          <w:rFonts w:hint="eastAsia"/>
          <w:lang w:eastAsia="zh-CN"/>
        </w:rPr>
        <w:t>，从这一双手里转到那一双，从这一个民族转到那一个，并非人力所能操纵。这一个做了主人翁</w:t>
      </w:r>
      <w:r w:rsidR="008F7C1B">
        <w:rPr>
          <w:rFonts w:hint="eastAsia"/>
          <w:lang w:eastAsia="zh-CN"/>
        </w:rPr>
        <w:t>，那一个做了奴隶儿，都是他的玩物。他在冥冥之中，好比躲在草里的蛇</w:t>
      </w:r>
      <w:r w:rsidR="0012505C">
        <w:rPr>
          <w:rFonts w:hint="eastAsia"/>
          <w:lang w:eastAsia="zh-CN"/>
        </w:rPr>
        <w:t>，</w:t>
      </w:r>
      <w:r w:rsidR="008F7C1B">
        <w:rPr>
          <w:rFonts w:hint="eastAsia"/>
          <w:lang w:eastAsia="zh-CN"/>
        </w:rPr>
        <w:t>你的智力敌不过他，他维持他的国度，判决他的人民，宣布他的命令，都和别的神一般。他的变化不测，全然不受一点阻碍，必须使他的运动加快；</w:t>
      </w:r>
      <w:r w:rsidR="008F7C1B">
        <w:rPr>
          <w:rFonts w:hint="eastAsia"/>
          <w:lang w:eastAsia="zh-CN"/>
        </w:rPr>
        <w:t xml:space="preserve"> </w:t>
      </w:r>
      <w:r w:rsidR="008F7C1B">
        <w:rPr>
          <w:rFonts w:hint="eastAsia"/>
          <w:lang w:eastAsia="zh-CN"/>
        </w:rPr>
        <w:t>他常常使一个人从这一端跌到那一端。</w:t>
      </w:r>
      <w:r w:rsidR="008F7C1B" w:rsidRPr="0012505C">
        <w:rPr>
          <w:rFonts w:hint="eastAsia"/>
          <w:color w:val="FF0000"/>
          <w:lang w:eastAsia="zh-CN"/>
        </w:rPr>
        <w:t>你诅咒他的时候，安知不是应当称颂他的时候</w:t>
      </w:r>
      <w:r w:rsidR="008F7C1B">
        <w:rPr>
          <w:rFonts w:hint="eastAsia"/>
          <w:lang w:eastAsia="zh-CN"/>
        </w:rPr>
        <w:t>。</w:t>
      </w:r>
      <w:r w:rsidR="008F7C1B" w:rsidRPr="0012505C">
        <w:rPr>
          <w:rFonts w:hint="eastAsia"/>
          <w:color w:val="FF0000"/>
          <w:lang w:eastAsia="zh-CN"/>
        </w:rPr>
        <w:t>他一意孤行，笑骂由人，非但不加申辩，并且充耳不闻，他欢欢喜喜旋转他的轮盘，和别的天使一样享着幸福。</w:t>
      </w:r>
      <w:r>
        <w:rPr>
          <w:rFonts w:hint="eastAsia"/>
          <w:lang w:eastAsia="zh-CN"/>
        </w:rPr>
        <w:t>”</w:t>
      </w:r>
    </w:p>
    <w:p w14:paraId="63BB261A" w14:textId="49160695" w:rsidR="00D049DE" w:rsidRDefault="00D049DE" w:rsidP="00083E4D">
      <w:pPr>
        <w:rPr>
          <w:lang w:eastAsia="zh-CN"/>
        </w:rPr>
      </w:pPr>
      <w:r>
        <w:rPr>
          <w:lang w:eastAsia="zh-CN"/>
        </w:rPr>
        <w:t>…</w:t>
      </w:r>
    </w:p>
    <w:p w14:paraId="19C96E79" w14:textId="6F66DC13" w:rsidR="008F7C1B" w:rsidRDefault="00D049DE" w:rsidP="00083E4D">
      <w:pPr>
        <w:rPr>
          <w:lang w:eastAsia="zh-CN"/>
        </w:rPr>
      </w:pPr>
      <w:r>
        <w:rPr>
          <w:rFonts w:hint="eastAsia"/>
          <w:lang w:eastAsia="zh-CN"/>
        </w:rPr>
        <w:t>和善的引导人对我说：“</w:t>
      </w:r>
      <w:r w:rsidR="008F7C1B">
        <w:rPr>
          <w:rFonts w:hint="eastAsia"/>
          <w:lang w:eastAsia="zh-CN"/>
        </w:rPr>
        <w:t>孩子，你看这些怒发冲冠的灵魂吧！我要使你相信：就是在水底里，也是灵魂在那里呜咽呢；</w:t>
      </w:r>
      <w:r w:rsidR="008F7C1B">
        <w:rPr>
          <w:rFonts w:hint="eastAsia"/>
          <w:lang w:eastAsia="zh-CN"/>
        </w:rPr>
        <w:t xml:space="preserve"> </w:t>
      </w:r>
      <w:r w:rsidR="008F7C1B">
        <w:rPr>
          <w:rFonts w:hint="eastAsia"/>
          <w:lang w:eastAsia="zh-CN"/>
        </w:rPr>
        <w:t>从水面上的气泡看来，你就可以知道了。没在污泥里面，他们说：‘我们在世的时候，那里空气温和，阳光普照，但是我们与人落落难合，心中藏着一股火气；</w:t>
      </w:r>
      <w:r w:rsidR="008F7C1B">
        <w:rPr>
          <w:rFonts w:hint="eastAsia"/>
          <w:lang w:eastAsia="zh-CN"/>
        </w:rPr>
        <w:lastRenderedPageBreak/>
        <w:t>现在我们惨淡地没在黑水污泥之中。’这就是他们在喉咙里哼的曲子，</w:t>
      </w:r>
      <w:r w:rsidR="008F7C1B" w:rsidRPr="0012505C">
        <w:rPr>
          <w:rFonts w:hint="eastAsia"/>
          <w:color w:val="FF0000"/>
          <w:lang w:eastAsia="zh-CN"/>
        </w:rPr>
        <w:t>因为他们从来不会把</w:t>
      </w:r>
      <w:r w:rsidR="00A84A72" w:rsidRPr="0012505C">
        <w:rPr>
          <w:rFonts w:hint="eastAsia"/>
          <w:color w:val="FF0000"/>
          <w:lang w:eastAsia="zh-CN"/>
        </w:rPr>
        <w:t>一</w:t>
      </w:r>
      <w:r w:rsidR="008F7C1B" w:rsidRPr="0012505C">
        <w:rPr>
          <w:rFonts w:hint="eastAsia"/>
          <w:color w:val="FF0000"/>
          <w:lang w:eastAsia="zh-CN"/>
        </w:rPr>
        <w:t>句话说得明白</w:t>
      </w:r>
      <w:r w:rsidR="008F7C1B">
        <w:rPr>
          <w:rFonts w:hint="eastAsia"/>
          <w:lang w:eastAsia="zh-CN"/>
        </w:rPr>
        <w:t>。</w:t>
      </w:r>
      <w:r w:rsidR="00BD429E">
        <w:rPr>
          <w:lang w:eastAsia="zh-CN"/>
        </w:rPr>
        <w:t>（</w:t>
      </w:r>
      <w:r w:rsidR="00970F27">
        <w:rPr>
          <w:rFonts w:hint="eastAsia"/>
          <w:lang w:eastAsia="zh-CN"/>
        </w:rPr>
        <w:t>愤恕的人每次不会把理由说清楚，只会咆哮咒骂。</w:t>
      </w:r>
      <w:r w:rsidR="00BD429E">
        <w:rPr>
          <w:lang w:eastAsia="zh-CN"/>
        </w:rPr>
        <w:t>）</w:t>
      </w:r>
      <w:r w:rsidR="008F7C1B">
        <w:rPr>
          <w:rFonts w:hint="eastAsia"/>
          <w:lang w:eastAsia="zh-CN"/>
        </w:rPr>
        <w:t>”</w:t>
      </w:r>
    </w:p>
    <w:p w14:paraId="651A7A95" w14:textId="77777777" w:rsidR="00BB4017" w:rsidRDefault="00BB4017" w:rsidP="00083E4D">
      <w:pPr>
        <w:rPr>
          <w:lang w:eastAsia="zh-CN"/>
        </w:rPr>
      </w:pPr>
    </w:p>
    <w:p w14:paraId="43DD861D" w14:textId="3796FC4E" w:rsidR="00BB4017" w:rsidRDefault="003057ED" w:rsidP="00083E4D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234DA6">
        <w:rPr>
          <w:rFonts w:hint="eastAsia"/>
          <w:lang w:eastAsia="zh-CN"/>
        </w:rPr>
        <w:t>九</w:t>
      </w:r>
      <w:r w:rsidR="00BB4017">
        <w:rPr>
          <w:rFonts w:hint="eastAsia"/>
          <w:lang w:eastAsia="zh-CN"/>
        </w:rPr>
        <w:t>篇．</w:t>
      </w:r>
      <w:r>
        <w:rPr>
          <w:rFonts w:hint="eastAsia"/>
          <w:lang w:eastAsia="zh-CN"/>
        </w:rPr>
        <w:t>恶意与固执</w:t>
      </w:r>
    </w:p>
    <w:p w14:paraId="010D3759" w14:textId="3AFF96F4" w:rsidR="003057ED" w:rsidRDefault="003057ED" w:rsidP="00083E4D">
      <w:pPr>
        <w:rPr>
          <w:lang w:eastAsia="zh-CN"/>
        </w:rPr>
      </w:pPr>
      <w:r>
        <w:rPr>
          <w:rFonts w:hint="eastAsia"/>
          <w:lang w:eastAsia="zh-CN"/>
        </w:rPr>
        <w:t>厄里倪厄斯（复仇女神）表“恶意”，米杜萨表“固执”，此两种缺点使人难于得救，理性（维吉尔）只能使人不受他们的毒，神智才可以使他们化为乌有。</w:t>
      </w:r>
    </w:p>
    <w:p w14:paraId="5CB5BF18" w14:textId="77777777" w:rsidR="00865439" w:rsidRDefault="00865439" w:rsidP="00083E4D">
      <w:pPr>
        <w:rPr>
          <w:lang w:eastAsia="zh-CN"/>
        </w:rPr>
      </w:pPr>
    </w:p>
    <w:p w14:paraId="20CE6B07" w14:textId="249BD03F" w:rsidR="00234DA6" w:rsidRDefault="00234DA6" w:rsidP="00083E4D">
      <w:pPr>
        <w:rPr>
          <w:lang w:eastAsia="zh-CN"/>
        </w:rPr>
      </w:pPr>
      <w:r>
        <w:rPr>
          <w:rFonts w:hint="eastAsia"/>
          <w:lang w:eastAsia="zh-CN"/>
        </w:rPr>
        <w:t>第十篇．不信灵魂存在的邪教徒</w:t>
      </w:r>
    </w:p>
    <w:p w14:paraId="0890D88E" w14:textId="2C1F1E05" w:rsidR="00234DA6" w:rsidRDefault="00AD4529" w:rsidP="00083E4D">
      <w:pPr>
        <w:rPr>
          <w:lang w:eastAsia="zh-CN"/>
        </w:rPr>
      </w:pPr>
      <w:r>
        <w:rPr>
          <w:rFonts w:hint="eastAsia"/>
          <w:lang w:eastAsia="zh-CN"/>
        </w:rPr>
        <w:t>这里是伊壁鸠鲁和他门徒的坟墓，</w:t>
      </w:r>
      <w:r w:rsidRPr="00AD4529">
        <w:rPr>
          <w:rFonts w:hint="eastAsia"/>
          <w:color w:val="FF0000"/>
          <w:lang w:eastAsia="zh-CN"/>
        </w:rPr>
        <w:t>他们使灵魂和肉体同死</w:t>
      </w:r>
      <w:r>
        <w:rPr>
          <w:rFonts w:hint="eastAsia"/>
          <w:lang w:eastAsia="zh-CN"/>
        </w:rPr>
        <w:t>。（伊壁鸠鲁是希腊哲学家，他只承认地上的生活，不承认死后之灵魂的生活，与耶稣教教义不合，不信此说的但丁说他是“</w:t>
      </w:r>
      <w:r w:rsidRPr="00AD4529">
        <w:rPr>
          <w:rFonts w:hint="eastAsia"/>
          <w:color w:val="FF0000"/>
          <w:lang w:eastAsia="zh-CN"/>
        </w:rPr>
        <w:t>邪教徒</w:t>
      </w:r>
      <w:r>
        <w:rPr>
          <w:rFonts w:hint="eastAsia"/>
          <w:lang w:eastAsia="zh-CN"/>
        </w:rPr>
        <w:t>”。第四篇之“异教徒”，为未及信耶教者，本篇之“邪教徒”为不肯信耶教者。前是愿而不能，后是能而不愿）</w:t>
      </w:r>
    </w:p>
    <w:p w14:paraId="0B29FC2B" w14:textId="77777777" w:rsidR="00F85441" w:rsidRDefault="00F85441" w:rsidP="00083E4D">
      <w:pPr>
        <w:rPr>
          <w:lang w:eastAsia="zh-CN"/>
        </w:rPr>
      </w:pPr>
    </w:p>
    <w:p w14:paraId="64BBC134" w14:textId="5A40E9CC" w:rsidR="00F85441" w:rsidRDefault="007718D8" w:rsidP="00083E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净界</w:t>
      </w:r>
    </w:p>
    <w:p w14:paraId="07561021" w14:textId="63C297C9" w:rsidR="007718D8" w:rsidRDefault="00752AB2" w:rsidP="00083E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第五篇</w:t>
      </w:r>
    </w:p>
    <w:p w14:paraId="3B45E9F7" w14:textId="3BA532E6" w:rsidR="00752AB2" w:rsidRDefault="00752AB2" w:rsidP="00083E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“为什么你的精神分散？为什么迟慢你的脚步？人家的窃窃私语与你何干？跟随我，让大家说长说短！要像一座卓立的塔，决不因为暴风而倾斜。一个人常常由这个思想引起那个思想，因而远离了他所追求的正鹄</w:t>
      </w:r>
      <w:r w:rsidR="00E1140E">
        <w:rPr>
          <w:rFonts w:hint="eastAsia"/>
          <w:lang w:eastAsia="zh-CN"/>
        </w:rPr>
        <w:t>，</w:t>
      </w:r>
      <w:r w:rsidR="00EC3E5E">
        <w:rPr>
          <w:rFonts w:hint="eastAsia"/>
          <w:lang w:eastAsia="zh-CN"/>
        </w:rPr>
        <w:t>第二个思想每每减少第一个的活力呢。</w:t>
      </w:r>
      <w:r>
        <w:rPr>
          <w:rFonts w:hint="eastAsia"/>
          <w:lang w:eastAsia="zh-CN"/>
        </w:rPr>
        <w:t>”</w:t>
      </w:r>
    </w:p>
    <w:p w14:paraId="2C354EEA" w14:textId="77777777" w:rsidR="00927E2C" w:rsidRDefault="00927E2C" w:rsidP="00083E4D">
      <w:pPr>
        <w:rPr>
          <w:rFonts w:hint="eastAsia"/>
          <w:lang w:eastAsia="zh-CN"/>
        </w:rPr>
      </w:pPr>
      <w:bookmarkStart w:id="0" w:name="_GoBack"/>
      <w:bookmarkEnd w:id="0"/>
    </w:p>
    <w:p w14:paraId="177CC078" w14:textId="77777777" w:rsidR="008B51E9" w:rsidRPr="00083E4D" w:rsidRDefault="008B51E9" w:rsidP="00083E4D">
      <w:pPr>
        <w:rPr>
          <w:lang w:eastAsia="zh-CN"/>
        </w:rPr>
      </w:pPr>
    </w:p>
    <w:sectPr w:rsidR="008B51E9" w:rsidRPr="00083E4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B6CED" w14:textId="77777777" w:rsidR="00340296" w:rsidRDefault="00340296">
      <w:r>
        <w:separator/>
      </w:r>
    </w:p>
    <w:p w14:paraId="5E4E89AD" w14:textId="77777777" w:rsidR="00340296" w:rsidRDefault="00340296"/>
  </w:endnote>
  <w:endnote w:type="continuationSeparator" w:id="0">
    <w:p w14:paraId="7991D809" w14:textId="77777777" w:rsidR="00340296" w:rsidRDefault="00340296">
      <w:r>
        <w:continuationSeparator/>
      </w:r>
    </w:p>
    <w:p w14:paraId="6B19C149" w14:textId="77777777" w:rsidR="00340296" w:rsidRDefault="003402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F4AE6" w14:textId="77777777" w:rsidR="00A53D0B" w:rsidRDefault="00CE39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7E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582CF" w14:textId="77777777" w:rsidR="00340296" w:rsidRDefault="00340296">
      <w:r>
        <w:separator/>
      </w:r>
    </w:p>
    <w:p w14:paraId="5E682268" w14:textId="77777777" w:rsidR="00340296" w:rsidRDefault="00340296"/>
  </w:footnote>
  <w:footnote w:type="continuationSeparator" w:id="0">
    <w:p w14:paraId="0C56C45C" w14:textId="77777777" w:rsidR="00340296" w:rsidRDefault="00340296">
      <w:r>
        <w:continuationSeparator/>
      </w:r>
    </w:p>
    <w:p w14:paraId="77B7AE92" w14:textId="77777777" w:rsidR="00340296" w:rsidRDefault="0034029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20"/>
    <w:rsid w:val="00083E4D"/>
    <w:rsid w:val="0012505C"/>
    <w:rsid w:val="00150FEE"/>
    <w:rsid w:val="00234DA6"/>
    <w:rsid w:val="003057ED"/>
    <w:rsid w:val="00340296"/>
    <w:rsid w:val="0055010D"/>
    <w:rsid w:val="00590173"/>
    <w:rsid w:val="005C0B3B"/>
    <w:rsid w:val="00616277"/>
    <w:rsid w:val="006E4F95"/>
    <w:rsid w:val="00752AB2"/>
    <w:rsid w:val="007718D8"/>
    <w:rsid w:val="00822F20"/>
    <w:rsid w:val="00865439"/>
    <w:rsid w:val="00897E7B"/>
    <w:rsid w:val="008B51E9"/>
    <w:rsid w:val="008F7C1B"/>
    <w:rsid w:val="00927E2C"/>
    <w:rsid w:val="009326E4"/>
    <w:rsid w:val="00970F27"/>
    <w:rsid w:val="00A03B9D"/>
    <w:rsid w:val="00A53D0B"/>
    <w:rsid w:val="00A84A72"/>
    <w:rsid w:val="00AD317F"/>
    <w:rsid w:val="00AD4529"/>
    <w:rsid w:val="00BB4017"/>
    <w:rsid w:val="00BB7C40"/>
    <w:rsid w:val="00BD429E"/>
    <w:rsid w:val="00C679F9"/>
    <w:rsid w:val="00CE1132"/>
    <w:rsid w:val="00CE39B3"/>
    <w:rsid w:val="00D049DE"/>
    <w:rsid w:val="00E1140E"/>
    <w:rsid w:val="00E9300A"/>
    <w:rsid w:val="00EC3E5E"/>
    <w:rsid w:val="00F8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43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tdp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123</TotalTime>
  <Pages>3</Pages>
  <Words>268</Words>
  <Characters>1528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shan</dc:creator>
  <cp:keywords/>
  <dc:description/>
  <cp:lastModifiedBy>yue shan</cp:lastModifiedBy>
  <cp:revision>18</cp:revision>
  <dcterms:created xsi:type="dcterms:W3CDTF">2016-09-04T13:05:00Z</dcterms:created>
  <dcterms:modified xsi:type="dcterms:W3CDTF">2016-09-09T14:26:00Z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